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F02" w:rsidRDefault="00E975DC">
      <w:r>
        <w:t>Assignment 2 of prolog</w:t>
      </w:r>
    </w:p>
    <w:p w:rsidR="00E975DC" w:rsidRDefault="00E975DC">
      <w:r>
        <w:t xml:space="preserve">Gary Kelly </w:t>
      </w:r>
    </w:p>
    <w:p w:rsidR="00E975DC" w:rsidRDefault="00E975DC">
      <w:r>
        <w:t>14493172</w:t>
      </w:r>
    </w:p>
    <w:p w:rsidR="004724C5" w:rsidRDefault="004724C5">
      <w:bookmarkStart w:id="0" w:name="_GoBack"/>
      <w:bookmarkEnd w:id="0"/>
      <w:r w:rsidRPr="004724C5">
        <w:t>https://github.com/GaryK95/ct331_assignment4</w:t>
      </w:r>
    </w:p>
    <w:p w:rsidR="00E975DC" w:rsidRDefault="00E975DC"/>
    <w:p w:rsidR="00E975DC" w:rsidRPr="00E975DC" w:rsidRDefault="00E975DC">
      <w:pPr>
        <w:rPr>
          <w:u w:val="singl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142165" wp14:editId="5B521541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2790825" cy="24860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975DC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714625" cy="2257737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Q1 answers.JP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293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1680" cy="2280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421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55pt;margin-top:22.55pt;width:219.75pt;height:195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">
                <v:textbox>
                  <w:txbxContent>
                    <w:p w:rsidR="00E975DC" w:rsidRDefault="00E975DC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714625" cy="2257737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Q1 answers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293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741680" cy="22802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790825" cy="2486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618016" cy="9715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Q1 code.JP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461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0665" cy="97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3.3pt;width:219.75pt;height:195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">
                <v:textbox>
                  <w:txbxContent>
                    <w:p w:rsidR="00E975DC" w:rsidRDefault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618016" cy="9715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Q1 code.JP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461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30665" cy="97624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975DC">
        <w:rPr>
          <w:u w:val="single"/>
        </w:rPr>
        <w:t>Question 1)</w:t>
      </w:r>
    </w:p>
    <w:p w:rsidR="00E975DC" w:rsidRDefault="00E975DC"/>
    <w:p w:rsidR="00E975DC" w:rsidRPr="00E975DC" w:rsidRDefault="00E975DC" w:rsidP="00E975DC">
      <w:pPr>
        <w:rPr>
          <w:u w:val="singl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8ECA56" wp14:editId="0DF53C4E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2790825" cy="2486025"/>
                <wp:effectExtent l="0" t="0" r="28575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975DC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647950" cy="2442533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Q2 Answers.JPG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937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088" cy="24537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ECA56" id="_x0000_s1028" type="#_x0000_t202" style="position:absolute;margin-left:168.55pt;margin-top:22.55pt;width:219.75pt;height:195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">
                <v:textbox>
                  <w:txbxContent>
                    <w:p w:rsidR="00E975DC" w:rsidRDefault="00E975DC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647950" cy="2442533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Q2 Answers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937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60088" cy="24537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1747F1" wp14:editId="5C2FA697">
                <wp:simplePos x="0" y="0"/>
                <wp:positionH relativeFrom="margin">
                  <wp:align>left</wp:align>
                </wp:positionH>
                <wp:positionV relativeFrom="paragraph">
                  <wp:posOffset>295910</wp:posOffset>
                </wp:positionV>
                <wp:extent cx="2790825" cy="24860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E975DC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658070" cy="904875"/>
                                  <wp:effectExtent l="0" t="0" r="9525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Q2 code.JP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387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5690" cy="907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47F1" id="_x0000_s1029" type="#_x0000_t202" style="position:absolute;margin-left:0;margin-top:23.3pt;width:219.75pt;height:195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">
                <v:textbox>
                  <w:txbxContent>
                    <w:p w:rsidR="00E975DC" w:rsidRDefault="00E975DC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658070" cy="904875"/>
                            <wp:effectExtent l="0" t="0" r="9525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Q2 code.JPG"/>
                                    <pic:cNvPicPr/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387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65690" cy="90746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Question 2</w:t>
      </w:r>
      <w:r w:rsidRPr="00E975DC">
        <w:rPr>
          <w:u w:val="single"/>
        </w:rPr>
        <w:t>)</w:t>
      </w:r>
    </w:p>
    <w:p w:rsidR="00E975DC" w:rsidRDefault="00E975DC"/>
    <w:p w:rsidR="00E975DC" w:rsidRPr="00E975DC" w:rsidRDefault="00525B23" w:rsidP="00E975DC">
      <w:pPr>
        <w:rPr>
          <w:u w:val="single"/>
        </w:rPr>
      </w:pPr>
      <w:r>
        <w:rPr>
          <w:noProof/>
          <w:lang w:eastAsia="en-I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2E537F" wp14:editId="03460E13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790825" cy="1219200"/>
                <wp:effectExtent l="0" t="0" r="28575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525B23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668866" cy="117157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Q3 answers.JP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1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7185" cy="11752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537F" id="_x0000_s1030" type="#_x0000_t202" style="position:absolute;margin-left:168.55pt;margin-top:22.5pt;width:219.75pt;height:9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">
                <v:textbox>
                  <w:txbxContent>
                    <w:p w:rsidR="00E975DC" w:rsidRDefault="00525B23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668866" cy="117157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Q3 answers.JP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1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77185" cy="11752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6A7B3" wp14:editId="7BAC4BBA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790825" cy="12192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5DC" w:rsidRDefault="00525B23" w:rsidP="00E975DC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599055" cy="44704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Q3 code.JP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055" cy="447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6A7B3" id="_x0000_s1031" type="#_x0000_t202" style="position:absolute;margin-left:0;margin-top:23.25pt;width:219.75pt;height:9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">
                <v:textbox>
                  <w:txbxContent>
                    <w:p w:rsidR="00E975DC" w:rsidRDefault="00525B23" w:rsidP="00E975DC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599055" cy="44704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Q3 code.JP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055" cy="447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5DC">
        <w:rPr>
          <w:u w:val="single"/>
        </w:rPr>
        <w:t>Question 3</w:t>
      </w:r>
      <w:r w:rsidR="00E975DC" w:rsidRPr="00E975DC">
        <w:rPr>
          <w:u w:val="single"/>
        </w:rPr>
        <w:t>)</w:t>
      </w:r>
    </w:p>
    <w:p w:rsidR="00E975DC" w:rsidRDefault="00E975DC"/>
    <w:p w:rsidR="00525B23" w:rsidRPr="00E975DC" w:rsidRDefault="00525B23" w:rsidP="00525B23">
      <w:pPr>
        <w:rPr>
          <w:u w:val="singl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7190EE" wp14:editId="1ED1B62E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2790825" cy="12192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23" w:rsidRDefault="0086452D" w:rsidP="00525B23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592705" cy="1118870"/>
                                  <wp:effectExtent l="0" t="0" r="0" b="508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Q4 answers.JP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705" cy="1118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190EE" id="_x0000_s1032" type="#_x0000_t202" style="position:absolute;margin-left:168.55pt;margin-top:22.5pt;width:219.75pt;height:96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">
                <v:textbox>
                  <w:txbxContent>
                    <w:p w:rsidR="00525B23" w:rsidRDefault="0086452D" w:rsidP="00525B23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592705" cy="1118870"/>
                            <wp:effectExtent l="0" t="0" r="0" b="508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Q4 answers.JP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705" cy="1118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46D3A2" wp14:editId="2E31CE49">
                <wp:simplePos x="0" y="0"/>
                <wp:positionH relativeFrom="margin">
                  <wp:align>left</wp:align>
                </wp:positionH>
                <wp:positionV relativeFrom="paragraph">
                  <wp:posOffset>295275</wp:posOffset>
                </wp:positionV>
                <wp:extent cx="2790825" cy="1219200"/>
                <wp:effectExtent l="0" t="0" r="2857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B23" w:rsidRDefault="0086452D" w:rsidP="00525B23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>
                                  <wp:extent cx="2599055" cy="1061720"/>
                                  <wp:effectExtent l="0" t="0" r="0" b="508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Q4 code.JP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9055" cy="106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D3A2" id="_x0000_s1033" type="#_x0000_t202" style="position:absolute;margin-left:0;margin-top:23.25pt;width:219.75pt;height:9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">
                <v:textbox>
                  <w:txbxContent>
                    <w:p w:rsidR="00525B23" w:rsidRDefault="0086452D" w:rsidP="00525B23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>
                            <wp:extent cx="2599055" cy="1061720"/>
                            <wp:effectExtent l="0" t="0" r="0" b="508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Q4 code.JP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9055" cy="106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u w:val="single"/>
        </w:rPr>
        <w:t>Question 4</w:t>
      </w:r>
      <w:r w:rsidRPr="00E975DC">
        <w:rPr>
          <w:u w:val="single"/>
        </w:rPr>
        <w:t>)</w:t>
      </w:r>
    </w:p>
    <w:p w:rsidR="00525B23" w:rsidRPr="00525B23" w:rsidRDefault="00525B23"/>
    <w:sectPr w:rsidR="00525B23" w:rsidRPr="00525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DC"/>
    <w:rsid w:val="004724C5"/>
    <w:rsid w:val="00501EB7"/>
    <w:rsid w:val="00525B23"/>
    <w:rsid w:val="00793CE3"/>
    <w:rsid w:val="0086452D"/>
    <w:rsid w:val="00E9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3356"/>
  <w15:chartTrackingRefBased/>
  <w15:docId w15:val="{CD38D357-822F-4A45-B72C-4D21F60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0.JPG"/><Relationship Id="rId12" Type="http://schemas.openxmlformats.org/officeDocument/2006/relationships/image" Target="media/image5.JPG"/><Relationship Id="rId17" Type="http://schemas.openxmlformats.org/officeDocument/2006/relationships/image" Target="media/image70.JPG"/><Relationship Id="rId2" Type="http://schemas.openxmlformats.org/officeDocument/2006/relationships/settings" Target="settings.xml"/><Relationship Id="rId16" Type="http://schemas.openxmlformats.org/officeDocument/2006/relationships/image" Target="media/image7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40.JPG"/><Relationship Id="rId5" Type="http://schemas.openxmlformats.org/officeDocument/2006/relationships/image" Target="media/image10.JPG"/><Relationship Id="rId15" Type="http://schemas.openxmlformats.org/officeDocument/2006/relationships/image" Target="media/image60.JPG"/><Relationship Id="rId10" Type="http://schemas.openxmlformats.org/officeDocument/2006/relationships/image" Target="media/image4.JPG"/><Relationship Id="rId19" Type="http://schemas.openxmlformats.org/officeDocument/2006/relationships/image" Target="media/image80.JPG"/><Relationship Id="rId4" Type="http://schemas.openxmlformats.org/officeDocument/2006/relationships/image" Target="media/image1.JPG"/><Relationship Id="rId9" Type="http://schemas.openxmlformats.org/officeDocument/2006/relationships/image" Target="media/image30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9AAD246E</Template>
  <TotalTime>45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 KELLY</dc:creator>
  <cp:keywords/>
  <dc:description/>
  <cp:lastModifiedBy>GARY  KELLY</cp:lastModifiedBy>
  <cp:revision>2</cp:revision>
  <dcterms:created xsi:type="dcterms:W3CDTF">2017-11-09T14:11:00Z</dcterms:created>
  <dcterms:modified xsi:type="dcterms:W3CDTF">2017-11-09T14:58:00Z</dcterms:modified>
</cp:coreProperties>
</file>